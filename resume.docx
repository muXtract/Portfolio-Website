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63C2144" w14:textId="77777777" w:rsidTr="00295A9C">
        <w:trPr>
          <w:trHeight w:val="4179"/>
        </w:trPr>
        <w:tc>
          <w:tcPr>
            <w:tcW w:w="3600" w:type="dxa"/>
            <w:vAlign w:val="bottom"/>
          </w:tcPr>
          <w:p w14:paraId="1B8225B5" w14:textId="6B73A4BF" w:rsidR="001B2ABD" w:rsidRDefault="005F5ED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E842653" wp14:editId="2FC27254">
                  <wp:extent cx="1411200" cy="2084400"/>
                  <wp:effectExtent l="38100" t="38100" r="36830" b="304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764" b="24202"/>
                          <a:stretch/>
                        </pic:blipFill>
                        <pic:spPr bwMode="auto">
                          <a:xfrm>
                            <a:off x="0" y="0"/>
                            <a:ext cx="1411200" cy="2084400"/>
                          </a:xfrm>
                          <a:prstGeom prst="rect">
                            <a:avLst/>
                          </a:prstGeom>
                          <a:ln w="28575" cap="flat" cmpd="sng" algn="ctr">
                            <a:solidFill>
                              <a:srgbClr val="94B6D2">
                                <a:lumMod val="75000"/>
                              </a:srgb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AED5935" w14:textId="31460886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sdt>
            <w:sdtPr>
              <w:id w:val="1049110328"/>
              <w:placeholder>
                <w:docPart w:val="BE2E69DB724A4FD18D1D4F00BC9409F7"/>
              </w:placeholder>
              <w:temporary/>
              <w:showingPlcHdr/>
              <w15:appearance w15:val="hidden"/>
            </w:sdtPr>
            <w:sdtContent>
              <w:p w14:paraId="2EDBA32B" w14:textId="77777777" w:rsidR="00B6382C" w:rsidRDefault="00B6382C" w:rsidP="00B6382C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B0F6CBB" w14:textId="77777777" w:rsidR="00B6382C" w:rsidRDefault="00B6382C" w:rsidP="00B6382C">
            <w:r>
              <w:t xml:space="preserve">Delhi Technological University (DTU) (2022-2026). </w:t>
            </w:r>
          </w:p>
          <w:p w14:paraId="59CB200B" w14:textId="77777777" w:rsidR="00B6382C" w:rsidRDefault="00B6382C" w:rsidP="00B6382C"/>
          <w:p w14:paraId="6099253A" w14:textId="331DD70C" w:rsidR="00B6382C" w:rsidRDefault="00B6382C" w:rsidP="00B6382C"/>
          <w:p w14:paraId="6E361D1A" w14:textId="77777777" w:rsidR="00B6382C" w:rsidRDefault="00B6382C" w:rsidP="00B6382C">
            <w:r>
              <w:t xml:space="preserve"> </w:t>
            </w:r>
          </w:p>
          <w:p w14:paraId="2E8438E5" w14:textId="113BDA4D" w:rsidR="001B2ABD" w:rsidRDefault="00B6382C" w:rsidP="001B2ABD">
            <w:pPr>
              <w:pStyle w:val="Titl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20FB0D" wp14:editId="34E48FD2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223520</wp:posOffset>
                      </wp:positionV>
                      <wp:extent cx="2171700" cy="7620"/>
                      <wp:effectExtent l="0" t="0" r="19050" b="3048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717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A8F59A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5pt,17.6pt" to="211.8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21877FBC" w14:textId="510C33BB" w:rsidR="001B2ABD" w:rsidRDefault="001B2ABD" w:rsidP="001B2ABD">
            <w:pPr>
              <w:pStyle w:val="Subtitle"/>
            </w:pPr>
          </w:p>
        </w:tc>
      </w:tr>
      <w:tr w:rsidR="005D4E51" w14:paraId="628285AB" w14:textId="77777777" w:rsidTr="00295A9C">
        <w:trPr>
          <w:trHeight w:val="4343"/>
        </w:trPr>
        <w:tc>
          <w:tcPr>
            <w:tcW w:w="3600" w:type="dxa"/>
          </w:tcPr>
          <w:p w14:paraId="04DD4EF9" w14:textId="77777777" w:rsidR="001A6274" w:rsidRDefault="001A6274" w:rsidP="00863D11"/>
          <w:sdt>
            <w:sdtPr>
              <w:id w:val="-1711873194"/>
              <w:placeholder>
                <w:docPart w:val="492EE96D04DD419A86B480FF2EEF215F"/>
              </w:placeholder>
              <w:temporary/>
              <w:showingPlcHdr/>
              <w15:appearance w15:val="hidden"/>
            </w:sdtPr>
            <w:sdtContent>
              <w:p w14:paraId="2BD522F8" w14:textId="3F6E486D" w:rsidR="005D4E51" w:rsidRDefault="005D4E51" w:rsidP="00863D11">
                <w:r w:rsidRPr="00D5459D">
                  <w:t>Profile</w:t>
                </w:r>
              </w:p>
            </w:sdtContent>
          </w:sdt>
          <w:p w14:paraId="11E6A388" w14:textId="2E3A7E11" w:rsidR="005D4E51" w:rsidRDefault="005D4E51" w:rsidP="00863D11">
            <w:r>
              <w:t>Vijay Narayanan</w:t>
            </w:r>
          </w:p>
          <w:p w14:paraId="15032B1E" w14:textId="6FAB9CEC" w:rsidR="005D4E51" w:rsidRDefault="005D4E51" w:rsidP="00863D11">
            <w:r>
              <w:t>Smart, driven, flexible individual with an attitude to get things done.</w:t>
            </w:r>
          </w:p>
          <w:p w14:paraId="581C4D3B" w14:textId="77777777" w:rsidR="005D4E51" w:rsidRDefault="005D4E51" w:rsidP="00863D11"/>
          <w:sdt>
            <w:sdtPr>
              <w:id w:val="-1954003311"/>
              <w:placeholder>
                <w:docPart w:val="9B60519549D74498875D6E8115015B61"/>
              </w:placeholder>
              <w:temporary/>
              <w:showingPlcHdr/>
              <w15:appearance w15:val="hidden"/>
            </w:sdtPr>
            <w:sdtContent>
              <w:p w14:paraId="50CBAC72" w14:textId="77777777" w:rsidR="005D4E51" w:rsidRPr="00CB0055" w:rsidRDefault="005D4E51" w:rsidP="00863D11"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1EEAEDADB56944B5817D2A9E018C8977"/>
              </w:placeholder>
              <w:temporary/>
              <w:showingPlcHdr/>
              <w15:appearance w15:val="hidden"/>
            </w:sdtPr>
            <w:sdtContent>
              <w:p w14:paraId="30A36D5A" w14:textId="77777777" w:rsidR="005D4E51" w:rsidRDefault="005D4E51" w:rsidP="00863D11">
                <w:r w:rsidRPr="004D3011">
                  <w:t>PHONE:</w:t>
                </w:r>
              </w:p>
            </w:sdtContent>
          </w:sdt>
          <w:p w14:paraId="39C74D90" w14:textId="297A0937" w:rsidR="005D4E51" w:rsidRDefault="005D4E51" w:rsidP="00863D11">
            <w:r>
              <w:t>9650772007</w:t>
            </w:r>
          </w:p>
          <w:p w14:paraId="49C05A0C" w14:textId="77777777" w:rsidR="005D4E51" w:rsidRDefault="005D4E51" w:rsidP="00863D11"/>
          <w:sdt>
            <w:sdtPr>
              <w:id w:val="-240260293"/>
              <w:placeholder>
                <w:docPart w:val="01A613AE72144ACBA6B122A34C0157D8"/>
              </w:placeholder>
              <w:temporary/>
              <w:showingPlcHdr/>
              <w15:appearance w15:val="hidden"/>
            </w:sdtPr>
            <w:sdtContent>
              <w:p w14:paraId="2DF75612" w14:textId="77777777" w:rsidR="005D4E51" w:rsidRDefault="005D4E51" w:rsidP="00863D11">
                <w:r w:rsidRPr="004D3011">
                  <w:t>EMAIL:</w:t>
                </w:r>
              </w:p>
            </w:sdtContent>
          </w:sdt>
          <w:p w14:paraId="04ADB254" w14:textId="5C4A62B3" w:rsidR="005D4E51" w:rsidRDefault="005D4E51" w:rsidP="00863D11">
            <w:r>
              <w:t xml:space="preserve"> </w:t>
            </w:r>
            <w:hyperlink r:id="rId9" w:history="1">
              <w:r w:rsidRPr="008079B8">
                <w:rPr>
                  <w:rStyle w:val="Hyperlink"/>
                </w:rPr>
                <w:t>nvijay461@gmail.com</w:t>
              </w:r>
            </w:hyperlink>
          </w:p>
          <w:p w14:paraId="2CB95302" w14:textId="5CB22F5E" w:rsidR="005D4E51" w:rsidRDefault="005D4E51" w:rsidP="00863D11"/>
          <w:p w14:paraId="2E87EF5F" w14:textId="1740AD8D" w:rsidR="005D4E51" w:rsidRDefault="001A6274" w:rsidP="00863D11">
            <w:r>
              <w:t>H</w:t>
            </w:r>
            <w:r w:rsidR="005D4E51">
              <w:t xml:space="preserve">obbies </w:t>
            </w:r>
            <w:r>
              <w:t>:</w:t>
            </w:r>
          </w:p>
          <w:p w14:paraId="6375EC58" w14:textId="72FEA630" w:rsidR="005D4E51" w:rsidRDefault="005D4E51" w:rsidP="00863D11">
            <w:r>
              <w:t xml:space="preserve">Basketball , piano </w:t>
            </w:r>
          </w:p>
          <w:p w14:paraId="55A883AF" w14:textId="65178DFE" w:rsidR="005D4E51" w:rsidRPr="00B6382C" w:rsidRDefault="005D4E51" w:rsidP="00863D11"/>
          <w:p w14:paraId="3AD01977" w14:textId="77777777" w:rsidR="005D4E51" w:rsidRDefault="005D4E51" w:rsidP="00863D11"/>
          <w:p w14:paraId="27EB57E7" w14:textId="02E59A15" w:rsidR="005D4E51" w:rsidRDefault="005D4E51" w:rsidP="00863D11"/>
          <w:p w14:paraId="399687C9" w14:textId="0D0585D1" w:rsidR="005D4E51" w:rsidRPr="005F5EDA" w:rsidRDefault="005D4E51" w:rsidP="00863D11"/>
        </w:tc>
        <w:tc>
          <w:tcPr>
            <w:tcW w:w="720" w:type="dxa"/>
          </w:tcPr>
          <w:p w14:paraId="5EE3F3E6" w14:textId="77777777" w:rsidR="005D4E51" w:rsidRDefault="005D4E51" w:rsidP="00863D11"/>
        </w:tc>
        <w:tc>
          <w:tcPr>
            <w:tcW w:w="6470" w:type="dxa"/>
          </w:tcPr>
          <w:p w14:paraId="2F0D86F1" w14:textId="54ACBBA3" w:rsidR="005D4E51" w:rsidRDefault="00000000" w:rsidP="00863D11">
            <w:sdt>
              <w:sdtPr>
                <w:id w:val="1669594239"/>
                <w:placeholder>
                  <w:docPart w:val="51287E1E0F9D4EC4826D199ED648ABAE"/>
                </w:placeholder>
                <w:temporary/>
                <w:showingPlcHdr/>
                <w15:appearance w15:val="hidden"/>
              </w:sdtPr>
              <w:sdtContent>
                <w:r w:rsidR="005D4E51" w:rsidRPr="00036450">
                  <w:rPr>
                    <w:rStyle w:val="Heading2Char"/>
                  </w:rPr>
                  <w:t>SKILLS</w:t>
                </w:r>
              </w:sdtContent>
            </w:sdt>
          </w:p>
          <w:p w14:paraId="34FE9DE6" w14:textId="77777777" w:rsidR="005D4E51" w:rsidRPr="00B6382C" w:rsidRDefault="005D4E51" w:rsidP="00863D11">
            <w:pPr>
              <w:rPr>
                <w:b/>
                <w:bCs/>
              </w:rPr>
            </w:pPr>
            <w:r w:rsidRPr="00B6382C">
              <w:rPr>
                <w:b/>
                <w:bCs/>
              </w:rPr>
              <w:t xml:space="preserve">Technical </w:t>
            </w:r>
          </w:p>
          <w:p w14:paraId="26FC4BEF" w14:textId="49A477EA" w:rsidR="005D4E51" w:rsidRDefault="005D4E51" w:rsidP="00CF369E">
            <w:pPr>
              <w:pStyle w:val="ListParagraph"/>
              <w:numPr>
                <w:ilvl w:val="0"/>
                <w:numId w:val="3"/>
              </w:numPr>
            </w:pPr>
            <w:r>
              <w:t>Html, css , javascript .</w:t>
            </w:r>
          </w:p>
          <w:p w14:paraId="37F9DF53" w14:textId="264580F8" w:rsidR="005D4E51" w:rsidRDefault="005D4E51" w:rsidP="00CF369E">
            <w:pPr>
              <w:pStyle w:val="ListParagraph"/>
              <w:numPr>
                <w:ilvl w:val="0"/>
                <w:numId w:val="3"/>
              </w:numPr>
            </w:pPr>
            <w:r>
              <w:t xml:space="preserve">Command over data structures, algorithms </w:t>
            </w:r>
            <w:r w:rsidR="0068265B">
              <w:t>.</w:t>
            </w:r>
          </w:p>
          <w:p w14:paraId="51CA2938" w14:textId="18F7D0A0" w:rsidR="0068265B" w:rsidRDefault="005D4E51" w:rsidP="00CF369E">
            <w:pPr>
              <w:pStyle w:val="ListParagraph"/>
              <w:numPr>
                <w:ilvl w:val="0"/>
                <w:numId w:val="3"/>
              </w:numPr>
            </w:pPr>
            <w:r>
              <w:t>Grasp</w:t>
            </w:r>
            <w:r w:rsidR="00AC1BC1">
              <w:t xml:space="preserve"> on c,c++</w:t>
            </w:r>
          </w:p>
          <w:p w14:paraId="760B38CD" w14:textId="54E112B3" w:rsidR="00AC1BC1" w:rsidRDefault="00AC1BC1" w:rsidP="00CF369E">
            <w:pPr>
              <w:pStyle w:val="ListParagraph"/>
              <w:numPr>
                <w:ilvl w:val="0"/>
                <w:numId w:val="3"/>
              </w:numPr>
            </w:pPr>
            <w:r>
              <w:t>Git,github</w:t>
            </w:r>
          </w:p>
          <w:p w14:paraId="00707071" w14:textId="29AC4B1C" w:rsidR="005D4E51" w:rsidRDefault="005D4E51" w:rsidP="0068265B">
            <w:pPr>
              <w:pStyle w:val="ListParagraph"/>
            </w:pPr>
            <w:r>
              <w:t xml:space="preserve"> </w:t>
            </w:r>
          </w:p>
          <w:p w14:paraId="2A3CA95F" w14:textId="77777777" w:rsidR="00CF369E" w:rsidRDefault="00CF369E" w:rsidP="00863D11"/>
          <w:p w14:paraId="74965FF0" w14:textId="77777777" w:rsidR="005D4E51" w:rsidRDefault="005D4E51" w:rsidP="00863D11"/>
          <w:p w14:paraId="2F5C5443" w14:textId="38693073" w:rsidR="005D4E51" w:rsidRPr="00AC1BC1" w:rsidRDefault="005D4E51" w:rsidP="00AC1BC1">
            <w:pPr>
              <w:rPr>
                <w:b/>
                <w:bCs/>
                <w:caps/>
              </w:rPr>
            </w:pPr>
            <w:r w:rsidRPr="001A6274">
              <w:rPr>
                <w:b/>
                <w:bCs/>
              </w:rPr>
              <w:t>Projects</w:t>
            </w:r>
          </w:p>
          <w:p w14:paraId="009DD492" w14:textId="48126D37" w:rsidR="00AC1BC1" w:rsidRDefault="00AC1BC1" w:rsidP="00AC1BC1">
            <w:pPr>
              <w:pStyle w:val="ListParagraph"/>
              <w:numPr>
                <w:ilvl w:val="0"/>
                <w:numId w:val="2"/>
              </w:numPr>
            </w:pPr>
            <w:r>
              <w:t>Ms login</w:t>
            </w:r>
            <w:r>
              <w:t xml:space="preserve"> </w:t>
            </w:r>
            <w:r w:rsidR="008F2D21">
              <w:t xml:space="preserve">page </w:t>
            </w:r>
          </w:p>
          <w:p w14:paraId="44C635A7" w14:textId="535CDE9F" w:rsidR="008F2D21" w:rsidRDefault="00AC1BC1" w:rsidP="00AB5676">
            <w:pPr>
              <w:pStyle w:val="ListParagraph"/>
              <w:numPr>
                <w:ilvl w:val="0"/>
                <w:numId w:val="2"/>
              </w:numPr>
            </w:pPr>
            <w:r>
              <w:t>Personal Portfolio website</w:t>
            </w:r>
          </w:p>
          <w:p w14:paraId="181B185E" w14:textId="58682B92" w:rsidR="005D4E51" w:rsidRPr="00B6382C" w:rsidRDefault="005D4E51" w:rsidP="00863D11"/>
        </w:tc>
      </w:tr>
    </w:tbl>
    <w:p w14:paraId="444EE1D0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008A4" w14:textId="77777777" w:rsidR="00DF377C" w:rsidRDefault="00DF377C" w:rsidP="000C45FF">
      <w:r>
        <w:separator/>
      </w:r>
    </w:p>
  </w:endnote>
  <w:endnote w:type="continuationSeparator" w:id="0">
    <w:p w14:paraId="729DD443" w14:textId="77777777" w:rsidR="00DF377C" w:rsidRDefault="00DF377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58BB8" w14:textId="77777777" w:rsidR="00DF377C" w:rsidRDefault="00DF377C" w:rsidP="000C45FF">
      <w:r>
        <w:separator/>
      </w:r>
    </w:p>
  </w:footnote>
  <w:footnote w:type="continuationSeparator" w:id="0">
    <w:p w14:paraId="0A8FC365" w14:textId="77777777" w:rsidR="00DF377C" w:rsidRDefault="00DF377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48AE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23B1503" wp14:editId="1FA1F0D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071E1"/>
    <w:multiLevelType w:val="hybridMultilevel"/>
    <w:tmpl w:val="4FE2F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618AF"/>
    <w:multiLevelType w:val="hybridMultilevel"/>
    <w:tmpl w:val="53986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F6C6E"/>
    <w:multiLevelType w:val="hybridMultilevel"/>
    <w:tmpl w:val="2D0C8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600571">
    <w:abstractNumId w:val="0"/>
  </w:num>
  <w:num w:numId="2" w16cid:durableId="83184697">
    <w:abstractNumId w:val="2"/>
  </w:num>
  <w:num w:numId="3" w16cid:durableId="1242910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7C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6274"/>
    <w:rsid w:val="001A74A5"/>
    <w:rsid w:val="001B2ABD"/>
    <w:rsid w:val="001E0391"/>
    <w:rsid w:val="001E1759"/>
    <w:rsid w:val="001E5BBF"/>
    <w:rsid w:val="001F1ECC"/>
    <w:rsid w:val="001F247C"/>
    <w:rsid w:val="002400EB"/>
    <w:rsid w:val="00256CF7"/>
    <w:rsid w:val="00281145"/>
    <w:rsid w:val="00281FD5"/>
    <w:rsid w:val="00295A9C"/>
    <w:rsid w:val="0030481B"/>
    <w:rsid w:val="003156FC"/>
    <w:rsid w:val="003254B5"/>
    <w:rsid w:val="0037121F"/>
    <w:rsid w:val="003910D8"/>
    <w:rsid w:val="003A6B7D"/>
    <w:rsid w:val="003B06CA"/>
    <w:rsid w:val="004071FC"/>
    <w:rsid w:val="0044079C"/>
    <w:rsid w:val="00445947"/>
    <w:rsid w:val="004813B3"/>
    <w:rsid w:val="00496591"/>
    <w:rsid w:val="004C63E4"/>
    <w:rsid w:val="004D3011"/>
    <w:rsid w:val="005262AC"/>
    <w:rsid w:val="005D4E51"/>
    <w:rsid w:val="005E39D5"/>
    <w:rsid w:val="005F5EDA"/>
    <w:rsid w:val="00600670"/>
    <w:rsid w:val="0062123A"/>
    <w:rsid w:val="00631E67"/>
    <w:rsid w:val="00646E75"/>
    <w:rsid w:val="006771D0"/>
    <w:rsid w:val="0068265B"/>
    <w:rsid w:val="00715FCB"/>
    <w:rsid w:val="00743101"/>
    <w:rsid w:val="00764C9F"/>
    <w:rsid w:val="007775E1"/>
    <w:rsid w:val="007867A0"/>
    <w:rsid w:val="007927F5"/>
    <w:rsid w:val="00802CA0"/>
    <w:rsid w:val="00863D11"/>
    <w:rsid w:val="008F2D21"/>
    <w:rsid w:val="009260CD"/>
    <w:rsid w:val="00940A66"/>
    <w:rsid w:val="00952C25"/>
    <w:rsid w:val="00A2118D"/>
    <w:rsid w:val="00AB5676"/>
    <w:rsid w:val="00AC1BC1"/>
    <w:rsid w:val="00AD0A50"/>
    <w:rsid w:val="00AD76E2"/>
    <w:rsid w:val="00B20152"/>
    <w:rsid w:val="00B359E4"/>
    <w:rsid w:val="00B57D98"/>
    <w:rsid w:val="00B6382C"/>
    <w:rsid w:val="00B70850"/>
    <w:rsid w:val="00C066B6"/>
    <w:rsid w:val="00C37BA1"/>
    <w:rsid w:val="00C4674C"/>
    <w:rsid w:val="00C506CF"/>
    <w:rsid w:val="00C72BED"/>
    <w:rsid w:val="00C9578B"/>
    <w:rsid w:val="00CB0055"/>
    <w:rsid w:val="00CF369E"/>
    <w:rsid w:val="00D2522B"/>
    <w:rsid w:val="00D422DE"/>
    <w:rsid w:val="00D5459D"/>
    <w:rsid w:val="00DA1F4D"/>
    <w:rsid w:val="00DD172A"/>
    <w:rsid w:val="00DF377C"/>
    <w:rsid w:val="00DF773C"/>
    <w:rsid w:val="00E25A26"/>
    <w:rsid w:val="00E4381A"/>
    <w:rsid w:val="00E55D74"/>
    <w:rsid w:val="00F02935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D347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5D4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nvijay461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vija\AppData\Local\Microsoft\Office\16.0\DTS\en-US%7b24A729F1-161C-4FE6-90FF-2028E7927E64%7d\%7b598F3C2D-0380-4B11-9A8A-F5EC0E6E2E79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2E69DB724A4FD18D1D4F00BC940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36ECC-546A-4C9E-A90E-C9ABF4AB858D}"/>
      </w:docPartPr>
      <w:docPartBody>
        <w:p w:rsidR="00C655F5" w:rsidRDefault="00A8002E" w:rsidP="00A8002E">
          <w:pPr>
            <w:pStyle w:val="BE2E69DB724A4FD18D1D4F00BC9409F7"/>
          </w:pPr>
          <w:r w:rsidRPr="00036450">
            <w:t>EDUCATION</w:t>
          </w:r>
        </w:p>
      </w:docPartBody>
    </w:docPart>
    <w:docPart>
      <w:docPartPr>
        <w:name w:val="492EE96D04DD419A86B480FF2EEF2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87ED5-8D93-43CB-B464-788B9C2A4BCE}"/>
      </w:docPartPr>
      <w:docPartBody>
        <w:p w:rsidR="00C655F5" w:rsidRDefault="00A8002E" w:rsidP="00A8002E">
          <w:pPr>
            <w:pStyle w:val="492EE96D04DD419A86B480FF2EEF215F"/>
          </w:pPr>
          <w:r w:rsidRPr="00D5459D">
            <w:t>Profile</w:t>
          </w:r>
        </w:p>
      </w:docPartBody>
    </w:docPart>
    <w:docPart>
      <w:docPartPr>
        <w:name w:val="9B60519549D74498875D6E8115015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64FC9-9014-4396-AB89-F9D34E2CD9B3}"/>
      </w:docPartPr>
      <w:docPartBody>
        <w:p w:rsidR="00C655F5" w:rsidRDefault="00A8002E" w:rsidP="00A8002E">
          <w:pPr>
            <w:pStyle w:val="9B60519549D74498875D6E8115015B61"/>
          </w:pPr>
          <w:r w:rsidRPr="00CB0055">
            <w:t>Contact</w:t>
          </w:r>
        </w:p>
      </w:docPartBody>
    </w:docPart>
    <w:docPart>
      <w:docPartPr>
        <w:name w:val="1EEAEDADB56944B5817D2A9E018C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6B41A-B1FE-4FC0-8B0E-6E74F0E14C91}"/>
      </w:docPartPr>
      <w:docPartBody>
        <w:p w:rsidR="00C655F5" w:rsidRDefault="00A8002E" w:rsidP="00A8002E">
          <w:pPr>
            <w:pStyle w:val="1EEAEDADB56944B5817D2A9E018C8977"/>
          </w:pPr>
          <w:r w:rsidRPr="004D3011">
            <w:t>PHONE:</w:t>
          </w:r>
        </w:p>
      </w:docPartBody>
    </w:docPart>
    <w:docPart>
      <w:docPartPr>
        <w:name w:val="01A613AE72144ACBA6B122A34C015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6AFAB-8CB6-437B-9D18-40E27679DB3A}"/>
      </w:docPartPr>
      <w:docPartBody>
        <w:p w:rsidR="00C655F5" w:rsidRDefault="00A8002E" w:rsidP="00A8002E">
          <w:pPr>
            <w:pStyle w:val="01A613AE72144ACBA6B122A34C0157D8"/>
          </w:pPr>
          <w:r w:rsidRPr="004D3011">
            <w:t>EMAIL:</w:t>
          </w:r>
        </w:p>
      </w:docPartBody>
    </w:docPart>
    <w:docPart>
      <w:docPartPr>
        <w:name w:val="51287E1E0F9D4EC4826D199ED648A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51AA7-F48C-4DDF-BE76-F3B2C5302ACD}"/>
      </w:docPartPr>
      <w:docPartBody>
        <w:p w:rsidR="00C655F5" w:rsidRDefault="00A8002E" w:rsidP="00A8002E">
          <w:pPr>
            <w:pStyle w:val="51287E1E0F9D4EC4826D199ED648ABAE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2E"/>
    <w:rsid w:val="00A8002E"/>
    <w:rsid w:val="00B128C1"/>
    <w:rsid w:val="00C655F5"/>
    <w:rsid w:val="00E4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A8002E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8002E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BE2E69DB724A4FD18D1D4F00BC9409F7">
    <w:name w:val="BE2E69DB724A4FD18D1D4F00BC9409F7"/>
    <w:rsid w:val="00A8002E"/>
  </w:style>
  <w:style w:type="paragraph" w:customStyle="1" w:styleId="492EE96D04DD419A86B480FF2EEF215F">
    <w:name w:val="492EE96D04DD419A86B480FF2EEF215F"/>
    <w:rsid w:val="00A8002E"/>
  </w:style>
  <w:style w:type="paragraph" w:customStyle="1" w:styleId="9B60519549D74498875D6E8115015B61">
    <w:name w:val="9B60519549D74498875D6E8115015B61"/>
    <w:rsid w:val="00A8002E"/>
  </w:style>
  <w:style w:type="paragraph" w:customStyle="1" w:styleId="1EEAEDADB56944B5817D2A9E018C8977">
    <w:name w:val="1EEAEDADB56944B5817D2A9E018C8977"/>
    <w:rsid w:val="00A8002E"/>
  </w:style>
  <w:style w:type="paragraph" w:customStyle="1" w:styleId="01A613AE72144ACBA6B122A34C0157D8">
    <w:name w:val="01A613AE72144ACBA6B122A34C0157D8"/>
    <w:rsid w:val="00A8002E"/>
  </w:style>
  <w:style w:type="paragraph" w:customStyle="1" w:styleId="51287E1E0F9D4EC4826D199ED648ABAE">
    <w:name w:val="51287E1E0F9D4EC4826D199ED648ABAE"/>
    <w:rsid w:val="00A800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D125C-6792-496B-B851-E749BF8FE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{598F3C2D-0380-4B11-9A8A-F5EC0E6E2E79}tf00546271_win32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2022-11-07T15:24:00Z</dcterms:created>
  <dcterms:modified xsi:type="dcterms:W3CDTF">2023-01-17T09:09:00Z</dcterms:modified>
</cp:coreProperties>
</file>